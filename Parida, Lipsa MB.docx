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6FA7E" w14:textId="2F4AC3EE" w:rsidR="004E2B80" w:rsidRPr="004E2B80" w:rsidRDefault="004E2B80" w:rsidP="004E2B80">
      <w:pPr>
        <w:jc w:val="center"/>
        <w:rPr>
          <w:rFonts w:eastAsia="Times New Roman" w:cs="Arial"/>
        </w:rPr>
      </w:pPr>
      <w:r w:rsidRPr="00C24A81">
        <w:rPr>
          <w:noProof/>
        </w:rPr>
        <w:drawing>
          <wp:inline distT="0" distB="0" distL="0" distR="0" wp14:anchorId="624B5B26" wp14:editId="36FC3FB6">
            <wp:extent cx="1781175" cy="112206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t="5291" r="3398" b="1451"/>
                    <a:stretch/>
                  </pic:blipFill>
                  <pic:spPr bwMode="auto">
                    <a:xfrm>
                      <a:off x="0" y="0"/>
                      <a:ext cx="1789246" cy="112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45830" w14:textId="77777777" w:rsidR="004E2B80" w:rsidRPr="004E2B80" w:rsidRDefault="004E2B80" w:rsidP="004E2B80">
      <w:pPr>
        <w:rPr>
          <w:rFonts w:eastAsia="Times New Roman" w:cs="Arial"/>
        </w:rPr>
      </w:pPr>
    </w:p>
    <w:p w14:paraId="1BD80310" w14:textId="77777777" w:rsidR="004E2B80" w:rsidRPr="004E2B80" w:rsidRDefault="004E2B80" w:rsidP="004E2B80">
      <w:pPr>
        <w:rPr>
          <w:rFonts w:eastAsia="Times New Roman" w:cs="Arial"/>
        </w:rPr>
      </w:pPr>
    </w:p>
    <w:p w14:paraId="48FA3E86" w14:textId="77777777" w:rsidR="004E2B80" w:rsidRPr="004E2B80" w:rsidRDefault="004E2B80" w:rsidP="004E2B80">
      <w:pPr>
        <w:rPr>
          <w:rFonts w:eastAsia="Times New Roman" w:cs="Arial"/>
        </w:rPr>
      </w:pPr>
    </w:p>
    <w:p w14:paraId="433D7FFC" w14:textId="77777777" w:rsidR="004E2B80" w:rsidRPr="004E2B80" w:rsidRDefault="004E2B80" w:rsidP="004E2B80">
      <w:pPr>
        <w:rPr>
          <w:rFonts w:eastAsia="Times New Roman" w:cs="Arial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103"/>
      </w:tblGrid>
      <w:tr w:rsidR="004E2B80" w:rsidRPr="004E2B80" w14:paraId="0BDCD058" w14:textId="77777777" w:rsidTr="00DB0544">
        <w:trPr>
          <w:trHeight w:hRule="exact" w:val="4082"/>
        </w:trPr>
        <w:tc>
          <w:tcPr>
            <w:tcW w:w="5211" w:type="dxa"/>
          </w:tcPr>
          <w:p w14:paraId="2963B034" w14:textId="77777777" w:rsidR="004E2B80" w:rsidRPr="004E2B80" w:rsidRDefault="004E2B80" w:rsidP="004E2B80">
            <w:pPr>
              <w:rPr>
                <w:b/>
                <w:sz w:val="12"/>
                <w:szCs w:val="12"/>
              </w:rPr>
            </w:pPr>
            <w:r w:rsidRPr="004E2B80">
              <w:rPr>
                <w:b/>
                <w:sz w:val="12"/>
                <w:szCs w:val="12"/>
              </w:rPr>
              <w:t>AOK Hessen 64520 Groß-Gerau</w:t>
            </w:r>
          </w:p>
          <w:p w14:paraId="706B8392" w14:textId="77777777" w:rsidR="004E2B80" w:rsidRPr="004E2B80" w:rsidRDefault="004E2B80" w:rsidP="004E2B80">
            <w:pPr>
              <w:ind w:right="216"/>
            </w:pPr>
          </w:p>
          <w:p w14:paraId="67A35938" w14:textId="77777777" w:rsidR="004E2B80" w:rsidRPr="004E2B80" w:rsidRDefault="004E2B80" w:rsidP="004E2B80">
            <w:pPr>
              <w:ind w:right="216"/>
            </w:pPr>
            <w:r w:rsidRPr="004E2B80">
              <w:t>Frau</w:t>
            </w:r>
          </w:p>
          <w:p w14:paraId="00A2A9D1" w14:textId="77777777" w:rsidR="004E2B80" w:rsidRPr="004E2B80" w:rsidRDefault="004E2B80" w:rsidP="004E2B80">
            <w:pPr>
              <w:ind w:right="216"/>
            </w:pPr>
            <w:r w:rsidRPr="004E2B80">
              <w:t>Lipsa Parida</w:t>
            </w:r>
          </w:p>
          <w:p w14:paraId="7B595CB0" w14:textId="77777777" w:rsidR="004E2B80" w:rsidRPr="004E2B80" w:rsidRDefault="004E2B80" w:rsidP="004E2B80">
            <w:pPr>
              <w:ind w:right="216"/>
            </w:pPr>
            <w:r w:rsidRPr="004E2B80">
              <w:t>Waldfriedhofstr. 30</w:t>
            </w:r>
          </w:p>
          <w:p w14:paraId="2E45BAC2" w14:textId="77777777" w:rsidR="004E2B80" w:rsidRPr="004E2B80" w:rsidRDefault="004E2B80" w:rsidP="004E2B80">
            <w:pPr>
              <w:ind w:right="216"/>
            </w:pPr>
            <w:r w:rsidRPr="004E2B80">
              <w:t>81377 München</w:t>
            </w:r>
          </w:p>
          <w:p w14:paraId="441A7C5E" w14:textId="77777777" w:rsidR="004E2B80" w:rsidRPr="004E2B80" w:rsidRDefault="004E2B80" w:rsidP="004E2B80">
            <w:pPr>
              <w:tabs>
                <w:tab w:val="left" w:pos="142"/>
              </w:tabs>
              <w:ind w:right="216"/>
            </w:pPr>
          </w:p>
          <w:p w14:paraId="4721FE76" w14:textId="77777777" w:rsidR="004E2B80" w:rsidRPr="004E2B80" w:rsidRDefault="004E2B80" w:rsidP="004E2B80">
            <w:pPr>
              <w:ind w:right="216"/>
            </w:pPr>
          </w:p>
          <w:p w14:paraId="7E2BC650" w14:textId="77777777" w:rsidR="004E2B80" w:rsidRPr="004E2B80" w:rsidRDefault="004E2B80" w:rsidP="004E2B80">
            <w:pPr>
              <w:ind w:right="216"/>
            </w:pPr>
          </w:p>
          <w:p w14:paraId="7063D5E8" w14:textId="77777777" w:rsidR="004E2B80" w:rsidRPr="004E2B80" w:rsidRDefault="004E2B80" w:rsidP="004E2B80"/>
        </w:tc>
        <w:tc>
          <w:tcPr>
            <w:tcW w:w="5103" w:type="dxa"/>
          </w:tcPr>
          <w:p w14:paraId="41122662" w14:textId="77777777" w:rsidR="004E2B80" w:rsidRPr="004E2B80" w:rsidRDefault="004E2B80" w:rsidP="004E2B80">
            <w:pPr>
              <w:rPr>
                <w:snapToGrid w:val="0"/>
                <w:sz w:val="26"/>
                <w:szCs w:val="26"/>
              </w:rPr>
            </w:pPr>
            <w:r w:rsidRPr="004E2B80">
              <w:rPr>
                <w:b/>
                <w:bCs/>
                <w:snapToGrid w:val="0"/>
                <w:color w:val="000000"/>
                <w:sz w:val="26"/>
                <w:szCs w:val="26"/>
              </w:rPr>
              <w:t>AOK - Die Gesundheitskasse in Hessen</w:t>
            </w:r>
          </w:p>
          <w:p w14:paraId="7057563D" w14:textId="77777777" w:rsidR="004E2B80" w:rsidRPr="004E2B80" w:rsidRDefault="004E2B80" w:rsidP="004E2B80">
            <w:pPr>
              <w:rPr>
                <w:snapToGrid w:val="0"/>
                <w:color w:val="000000"/>
              </w:rPr>
            </w:pPr>
          </w:p>
          <w:p w14:paraId="61945DCA" w14:textId="77777777" w:rsidR="004E2B80" w:rsidRPr="004E2B80" w:rsidRDefault="004E2B80" w:rsidP="004E2B80">
            <w:pPr>
              <w:rPr>
                <w:b/>
                <w:bCs/>
                <w:snapToGrid w:val="0"/>
                <w:sz w:val="18"/>
                <w:szCs w:val="18"/>
              </w:rPr>
            </w:pPr>
            <w:r w:rsidRPr="004E2B80">
              <w:rPr>
                <w:b/>
                <w:bCs/>
                <w:snapToGrid w:val="0"/>
                <w:color w:val="000000"/>
                <w:sz w:val="18"/>
                <w:szCs w:val="18"/>
              </w:rPr>
              <w:t>Vertrieb</w:t>
            </w:r>
          </w:p>
          <w:p w14:paraId="13DF0380" w14:textId="77777777" w:rsidR="004E2B80" w:rsidRPr="004E2B80" w:rsidRDefault="004E2B80" w:rsidP="004E2B80">
            <w:pPr>
              <w:tabs>
                <w:tab w:val="left" w:pos="1800"/>
              </w:tabs>
              <w:rPr>
                <w:snapToGrid w:val="0"/>
                <w:color w:val="000000"/>
                <w:sz w:val="18"/>
                <w:szCs w:val="18"/>
              </w:rPr>
            </w:pPr>
          </w:p>
          <w:p w14:paraId="6D95F54D" w14:textId="77777777" w:rsidR="004E2B80" w:rsidRPr="004E2B80" w:rsidRDefault="004E2B80" w:rsidP="004E2B80">
            <w:pPr>
              <w:tabs>
                <w:tab w:val="left" w:pos="1800"/>
              </w:tabs>
              <w:rPr>
                <w:sz w:val="18"/>
                <w:szCs w:val="18"/>
              </w:rPr>
            </w:pPr>
            <w:r w:rsidRPr="004E2B80">
              <w:rPr>
                <w:snapToGrid w:val="0"/>
                <w:color w:val="000000"/>
                <w:sz w:val="18"/>
                <w:szCs w:val="18"/>
              </w:rPr>
              <w:t>Klarenthaler Str. 32, 65197 Wiesbaden</w:t>
            </w:r>
          </w:p>
          <w:p w14:paraId="2CF086D5" w14:textId="77777777" w:rsidR="004E2B80" w:rsidRPr="004E2B80" w:rsidRDefault="004E2B80" w:rsidP="004E2B80">
            <w:pPr>
              <w:rPr>
                <w:sz w:val="16"/>
                <w:szCs w:val="16"/>
              </w:rPr>
            </w:pPr>
          </w:p>
          <w:p w14:paraId="22715699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</w:rPr>
            </w:pPr>
            <w:r w:rsidRPr="004E2B80">
              <w:rPr>
                <w:snapToGrid w:val="0"/>
                <w:color w:val="000000"/>
                <w:sz w:val="16"/>
                <w:szCs w:val="16"/>
              </w:rPr>
              <w:t xml:space="preserve">Beratungszeiten: </w:t>
            </w:r>
            <w:r w:rsidRPr="004E2B80">
              <w:rPr>
                <w:snapToGrid w:val="0"/>
                <w:color w:val="000000"/>
                <w:sz w:val="16"/>
                <w:szCs w:val="16"/>
              </w:rPr>
              <w:tab/>
              <w:t xml:space="preserve">Mo. bis Mi. </w:t>
            </w:r>
            <w:r w:rsidRPr="004E2B80">
              <w:rPr>
                <w:snapToGrid w:val="0"/>
                <w:color w:val="000000"/>
                <w:sz w:val="16"/>
                <w:szCs w:val="16"/>
              </w:rPr>
              <w:tab/>
              <w:t>08:30-16:30 Uhr</w:t>
            </w:r>
          </w:p>
          <w:p w14:paraId="7113EE6A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</w:rPr>
            </w:pPr>
            <w:r w:rsidRPr="004E2B80">
              <w:rPr>
                <w:snapToGrid w:val="0"/>
                <w:color w:val="000000"/>
                <w:sz w:val="16"/>
                <w:szCs w:val="16"/>
              </w:rPr>
              <w:tab/>
              <w:t xml:space="preserve">Do.         </w:t>
            </w:r>
            <w:r w:rsidRPr="004E2B80">
              <w:rPr>
                <w:snapToGrid w:val="0"/>
                <w:color w:val="000000"/>
                <w:sz w:val="16"/>
                <w:szCs w:val="16"/>
              </w:rPr>
              <w:tab/>
              <w:t>08:30-18:00 Uhr</w:t>
            </w:r>
          </w:p>
          <w:p w14:paraId="24AE599C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</w:rPr>
            </w:pPr>
            <w:r w:rsidRPr="004E2B80">
              <w:rPr>
                <w:snapToGrid w:val="0"/>
                <w:color w:val="000000"/>
                <w:sz w:val="16"/>
                <w:szCs w:val="16"/>
              </w:rPr>
              <w:tab/>
              <w:t xml:space="preserve">Fr.         </w:t>
            </w:r>
            <w:r w:rsidRPr="004E2B80">
              <w:rPr>
                <w:snapToGrid w:val="0"/>
                <w:color w:val="000000"/>
                <w:sz w:val="16"/>
                <w:szCs w:val="16"/>
              </w:rPr>
              <w:tab/>
              <w:t>08:30-16:30 Uhr</w:t>
            </w:r>
          </w:p>
          <w:p w14:paraId="4FB08E50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</w:rPr>
            </w:pPr>
          </w:p>
          <w:p w14:paraId="43506855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</w:rPr>
            </w:pPr>
            <w:r w:rsidRPr="004E2B80">
              <w:rPr>
                <w:snapToGrid w:val="0"/>
                <w:color w:val="000000"/>
                <w:sz w:val="16"/>
                <w:szCs w:val="16"/>
              </w:rPr>
              <w:t>Telefonische Beratung:</w:t>
            </w:r>
            <w:r w:rsidRPr="004E2B80">
              <w:rPr>
                <w:snapToGrid w:val="0"/>
                <w:color w:val="000000"/>
                <w:sz w:val="16"/>
                <w:szCs w:val="16"/>
              </w:rPr>
              <w:tab/>
              <w:t>Claudia Ehrlich</w:t>
            </w:r>
          </w:p>
          <w:p w14:paraId="7EBF537A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  <w:lang w:val="it-IT"/>
              </w:rPr>
            </w:pPr>
            <w:r w:rsidRPr="004E2B80">
              <w:rPr>
                <w:snapToGrid w:val="0"/>
                <w:color w:val="000000"/>
                <w:sz w:val="16"/>
                <w:szCs w:val="16"/>
                <w:lang w:val="it-IT"/>
              </w:rPr>
              <w:t>Telefon:</w:t>
            </w:r>
            <w:r w:rsidRPr="004E2B80">
              <w:rPr>
                <w:snapToGrid w:val="0"/>
                <w:color w:val="000000"/>
                <w:sz w:val="16"/>
                <w:szCs w:val="16"/>
                <w:lang w:val="it-IT"/>
              </w:rPr>
              <w:tab/>
              <w:t>0611 447-1054</w:t>
            </w:r>
          </w:p>
          <w:p w14:paraId="0CF25DEB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  <w:lang w:val="it-IT"/>
              </w:rPr>
            </w:pPr>
            <w:r w:rsidRPr="004E2B80">
              <w:rPr>
                <w:snapToGrid w:val="0"/>
                <w:color w:val="000000"/>
                <w:sz w:val="16"/>
                <w:szCs w:val="16"/>
                <w:lang w:val="it-IT"/>
              </w:rPr>
              <w:t xml:space="preserve">Fax-Nr.: </w:t>
            </w:r>
            <w:r w:rsidRPr="004E2B80">
              <w:rPr>
                <w:snapToGrid w:val="0"/>
                <w:color w:val="000000"/>
                <w:sz w:val="16"/>
                <w:szCs w:val="16"/>
                <w:lang w:val="it-IT"/>
              </w:rPr>
              <w:tab/>
              <w:t>069 66816 561054</w:t>
            </w:r>
          </w:p>
          <w:p w14:paraId="4909B7BE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  <w:lang w:val="it-IT"/>
              </w:rPr>
            </w:pPr>
            <w:r w:rsidRPr="004E2B80">
              <w:rPr>
                <w:snapToGrid w:val="0"/>
                <w:color w:val="000000"/>
                <w:sz w:val="16"/>
                <w:szCs w:val="16"/>
                <w:lang w:val="it-IT"/>
              </w:rPr>
              <w:t xml:space="preserve">E-Mail: </w:t>
            </w:r>
            <w:r w:rsidRPr="004E2B80">
              <w:rPr>
                <w:snapToGrid w:val="0"/>
                <w:color w:val="000000"/>
                <w:sz w:val="16"/>
                <w:szCs w:val="16"/>
                <w:lang w:val="it-IT"/>
              </w:rPr>
              <w:tab/>
              <w:t>claudia.ehrlich@he.aok.de</w:t>
            </w:r>
          </w:p>
          <w:p w14:paraId="14DAD6C8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</w:rPr>
            </w:pPr>
            <w:r w:rsidRPr="004E2B80">
              <w:rPr>
                <w:snapToGrid w:val="0"/>
                <w:color w:val="000000"/>
                <w:sz w:val="16"/>
                <w:szCs w:val="16"/>
              </w:rPr>
              <w:t xml:space="preserve">Internet: </w:t>
            </w:r>
            <w:r w:rsidRPr="004E2B80">
              <w:rPr>
                <w:snapToGrid w:val="0"/>
                <w:color w:val="000000"/>
                <w:sz w:val="16"/>
                <w:szCs w:val="16"/>
              </w:rPr>
              <w:tab/>
              <w:t xml:space="preserve">www.aok.de/hessen </w:t>
            </w:r>
          </w:p>
          <w:p w14:paraId="2A6E7992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</w:rPr>
            </w:pPr>
            <w:r w:rsidRPr="004E2B80">
              <w:rPr>
                <w:snapToGrid w:val="0"/>
                <w:color w:val="000000"/>
                <w:sz w:val="16"/>
                <w:szCs w:val="16"/>
              </w:rPr>
              <w:t xml:space="preserve">Unser Zeichen: </w:t>
            </w:r>
            <w:r w:rsidRPr="004E2B80">
              <w:rPr>
                <w:snapToGrid w:val="0"/>
                <w:color w:val="000000"/>
                <w:sz w:val="16"/>
                <w:szCs w:val="16"/>
              </w:rPr>
              <w:tab/>
              <w:t>45234 -ALL114</w:t>
            </w:r>
          </w:p>
          <w:p w14:paraId="6B3A9161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napToGrid w:val="0"/>
                <w:color w:val="000000"/>
                <w:sz w:val="16"/>
                <w:szCs w:val="16"/>
              </w:rPr>
            </w:pPr>
          </w:p>
          <w:p w14:paraId="40E8310C" w14:textId="77777777" w:rsidR="004E2B80" w:rsidRPr="004E2B80" w:rsidRDefault="004E2B80" w:rsidP="004E2B80">
            <w:pPr>
              <w:tabs>
                <w:tab w:val="left" w:pos="1814"/>
                <w:tab w:val="left" w:pos="2778"/>
              </w:tabs>
              <w:rPr>
                <w:sz w:val="18"/>
                <w:szCs w:val="18"/>
              </w:rPr>
            </w:pPr>
            <w:r w:rsidRPr="004E2B80">
              <w:rPr>
                <w:snapToGrid w:val="0"/>
                <w:color w:val="000000"/>
                <w:sz w:val="16"/>
                <w:szCs w:val="16"/>
              </w:rPr>
              <w:t xml:space="preserve">Datum: </w:t>
            </w:r>
            <w:r w:rsidRPr="004E2B80">
              <w:rPr>
                <w:snapToGrid w:val="0"/>
                <w:color w:val="000000"/>
                <w:sz w:val="16"/>
                <w:szCs w:val="16"/>
              </w:rPr>
              <w:tab/>
              <w:t>24.03.2021</w:t>
            </w:r>
          </w:p>
          <w:p w14:paraId="26AE681C" w14:textId="77777777" w:rsidR="004E2B80" w:rsidRPr="004E2B80" w:rsidRDefault="004E2B80" w:rsidP="004E2B80"/>
        </w:tc>
      </w:tr>
    </w:tbl>
    <w:p w14:paraId="31316F1A" w14:textId="77777777" w:rsidR="004E2B80" w:rsidRPr="004E2B80" w:rsidRDefault="004E2B80" w:rsidP="004E2B80">
      <w:pPr>
        <w:rPr>
          <w:rFonts w:eastAsia="Times New Roman" w:cs="Arial"/>
        </w:rPr>
      </w:pPr>
    </w:p>
    <w:p w14:paraId="507FF596" w14:textId="77777777" w:rsidR="004E2B80" w:rsidRPr="004E2B80" w:rsidRDefault="004E2B80" w:rsidP="004E2B80">
      <w:pPr>
        <w:rPr>
          <w:rFonts w:eastAsia="Times New Roman" w:cs="Arial"/>
        </w:rPr>
      </w:pPr>
    </w:p>
    <w:p w14:paraId="57FD5DB9" w14:textId="47BDB1EF" w:rsidR="004E2B80" w:rsidRPr="004E2B80" w:rsidRDefault="004E2B80" w:rsidP="004E2B80">
      <w:pPr>
        <w:rPr>
          <w:rFonts w:cs="Arial"/>
          <w:b/>
          <w:bCs/>
          <w:szCs w:val="20"/>
          <w:lang w:eastAsia="de-DE"/>
        </w:rPr>
      </w:pPr>
      <w:r w:rsidRPr="004E2B80">
        <w:rPr>
          <w:rFonts w:eastAsia="Times New Roman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25844F3C" wp14:editId="5D1D4A71">
                <wp:simplePos x="0" y="0"/>
                <wp:positionH relativeFrom="column">
                  <wp:posOffset>-288290</wp:posOffset>
                </wp:positionH>
                <wp:positionV relativeFrom="page">
                  <wp:posOffset>3600450</wp:posOffset>
                </wp:positionV>
                <wp:extent cx="288290" cy="252095"/>
                <wp:effectExtent l="1905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5D5D8" w14:textId="77777777" w:rsidR="004E2B80" w:rsidRDefault="004E2B80" w:rsidP="004E2B80"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44F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7pt;margin-top:283.5pt;width:22.7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" filled="f" stroked="f">
                <v:textbox>
                  <w:txbxContent>
                    <w:p w14:paraId="24C5D5D8" w14:textId="77777777" w:rsidR="004E2B80" w:rsidRDefault="004E2B80" w:rsidP="004E2B80">
                      <w:r>
                        <w:t>_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4E2B80">
        <w:rPr>
          <w:rFonts w:cs="Arial"/>
          <w:b/>
          <w:bCs/>
          <w:szCs w:val="20"/>
          <w:lang w:eastAsia="de-DE"/>
        </w:rPr>
        <w:t>Mitgliedsbescheinigung</w:t>
      </w:r>
    </w:p>
    <w:p w14:paraId="2E016111" w14:textId="520AAFE3" w:rsidR="004E2B80" w:rsidRPr="004E2B80" w:rsidRDefault="004E2B80" w:rsidP="004E2B80">
      <w:pPr>
        <w:rPr>
          <w:rFonts w:cs="Arial"/>
          <w:b/>
          <w:bCs/>
          <w:szCs w:val="20"/>
          <w:lang w:eastAsia="de-DE"/>
        </w:rPr>
      </w:pPr>
      <w:r w:rsidRPr="004E2B80">
        <w:rPr>
          <w:rFonts w:cs="Arial"/>
          <w:b/>
          <w:bCs/>
          <w:szCs w:val="20"/>
          <w:lang w:eastAsia="de-DE"/>
        </w:rPr>
        <w:t>KV</w:t>
      </w:r>
      <w:r w:rsidRPr="004E2B80">
        <w:rPr>
          <w:rFonts w:cs="Arial"/>
          <w:b/>
          <w:bCs/>
          <w:szCs w:val="20"/>
          <w:lang w:eastAsia="de-DE"/>
        </w:rPr>
        <w:noBreakHyphen/>
        <w:t>Nr.: 510386327, RV</w:t>
      </w:r>
      <w:r w:rsidRPr="004E2B80">
        <w:rPr>
          <w:rFonts w:cs="Arial"/>
          <w:b/>
          <w:bCs/>
          <w:szCs w:val="20"/>
          <w:lang w:eastAsia="de-DE"/>
        </w:rPr>
        <w:noBreakHyphen/>
        <w:t xml:space="preserve">Nr.: ist </w:t>
      </w:r>
      <w:r>
        <w:rPr>
          <w:rFonts w:cs="Arial"/>
          <w:b/>
          <w:bCs/>
          <w:szCs w:val="20"/>
          <w:lang w:eastAsia="de-DE"/>
        </w:rPr>
        <w:t>beantragt</w:t>
      </w:r>
    </w:p>
    <w:p w14:paraId="05F5A15F" w14:textId="77777777" w:rsidR="004E2B80" w:rsidRPr="004E2B80" w:rsidRDefault="004E2B80" w:rsidP="004E2B80">
      <w:pPr>
        <w:rPr>
          <w:rFonts w:cs="Arial"/>
          <w:b/>
          <w:bCs/>
          <w:szCs w:val="20"/>
          <w:lang w:eastAsia="de-DE"/>
        </w:rPr>
      </w:pPr>
    </w:p>
    <w:p w14:paraId="3B3C64F9" w14:textId="77777777" w:rsidR="004E2B80" w:rsidRPr="004E2B80" w:rsidRDefault="004E2B80" w:rsidP="004E2B80">
      <w:pPr>
        <w:rPr>
          <w:rFonts w:cs="Arial"/>
          <w:szCs w:val="20"/>
          <w:lang w:eastAsia="de-DE"/>
        </w:rPr>
      </w:pPr>
    </w:p>
    <w:p w14:paraId="16FA656C" w14:textId="77777777" w:rsidR="004E2B80" w:rsidRPr="004E2B80" w:rsidRDefault="004E2B80" w:rsidP="004E2B80">
      <w:pPr>
        <w:tabs>
          <w:tab w:val="left" w:pos="2552"/>
        </w:tabs>
        <w:rPr>
          <w:rFonts w:eastAsia="Times New Roman" w:cs="Arial"/>
        </w:rPr>
      </w:pPr>
      <w:r w:rsidRPr="004E2B80">
        <w:rPr>
          <w:rFonts w:cs="Arial"/>
          <w:szCs w:val="20"/>
          <w:lang w:eastAsia="de-DE"/>
        </w:rPr>
        <w:t>Sehr geehrte Frau Parida,</w:t>
      </w:r>
    </w:p>
    <w:p w14:paraId="1F11A638" w14:textId="77777777" w:rsidR="004E2B80" w:rsidRPr="004E2B80" w:rsidRDefault="004E2B80" w:rsidP="004E2B80">
      <w:pPr>
        <w:tabs>
          <w:tab w:val="left" w:pos="2552"/>
        </w:tabs>
        <w:rPr>
          <w:rFonts w:eastAsia="Times New Roman" w:cs="Arial"/>
        </w:rPr>
      </w:pPr>
    </w:p>
    <w:p w14:paraId="03227ED9" w14:textId="77777777" w:rsidR="004E2B80" w:rsidRPr="004E2B80" w:rsidRDefault="004E2B80" w:rsidP="004E2B80">
      <w:pPr>
        <w:tabs>
          <w:tab w:val="left" w:pos="2552"/>
        </w:tabs>
        <w:rPr>
          <w:rFonts w:eastAsia="Times New Roman" w:cs="Arial"/>
        </w:rPr>
      </w:pPr>
      <w:r w:rsidRPr="004E2B80">
        <w:rPr>
          <w:rFonts w:eastAsia="Times New Roman" w:cs="Arial"/>
        </w:rPr>
        <w:t>wie gewünscht erhalten Sie folgende Informationen:</w:t>
      </w:r>
    </w:p>
    <w:p w14:paraId="5D690FC4" w14:textId="77777777" w:rsidR="004E2B80" w:rsidRPr="004E2B80" w:rsidRDefault="004E2B80" w:rsidP="004E2B80">
      <w:pPr>
        <w:tabs>
          <w:tab w:val="left" w:pos="2552"/>
        </w:tabs>
        <w:rPr>
          <w:rFonts w:eastAsia="Times New Roman" w:cs="Arial"/>
        </w:rPr>
      </w:pPr>
    </w:p>
    <w:p w14:paraId="228EB03E" w14:textId="77777777" w:rsidR="004E2B80" w:rsidRPr="004E2B80" w:rsidRDefault="004E2B80" w:rsidP="004E2B80">
      <w:pPr>
        <w:tabs>
          <w:tab w:val="left" w:pos="2552"/>
        </w:tabs>
        <w:rPr>
          <w:rFonts w:eastAsia="Times New Roman" w:cs="Arial"/>
          <w:u w:val="single"/>
        </w:rPr>
      </w:pPr>
      <w:r w:rsidRPr="004E2B80">
        <w:rPr>
          <w:rFonts w:eastAsia="Times New Roman" w:cs="Arial"/>
          <w:u w:val="single"/>
        </w:rPr>
        <w:t>Mitgliedszeiten bei der AOK Hessen</w:t>
      </w:r>
    </w:p>
    <w:p w14:paraId="570C036D" w14:textId="77777777" w:rsidR="004E2B80" w:rsidRPr="004E2B80" w:rsidRDefault="004E2B80" w:rsidP="004E2B80">
      <w:pPr>
        <w:tabs>
          <w:tab w:val="left" w:pos="2552"/>
        </w:tabs>
        <w:rPr>
          <w:rFonts w:eastAsia="Times New Roman" w:cs="Arial"/>
          <w:sz w:val="16"/>
          <w:szCs w:val="16"/>
          <w:u w:val="single"/>
        </w:rPr>
      </w:pPr>
    </w:p>
    <w:p w14:paraId="02EC62B0" w14:textId="77777777" w:rsidR="004E2B80" w:rsidRPr="004E2B80" w:rsidRDefault="004E2B80" w:rsidP="004E2B80">
      <w:pPr>
        <w:tabs>
          <w:tab w:val="left" w:pos="1134"/>
          <w:tab w:val="left" w:pos="2552"/>
        </w:tabs>
        <w:rPr>
          <w:rFonts w:eastAsia="Times New Roman" w:cs="Arial"/>
          <w:b/>
          <w:bCs/>
          <w:sz w:val="18"/>
          <w:szCs w:val="18"/>
        </w:rPr>
      </w:pPr>
      <w:r w:rsidRPr="004E2B80">
        <w:rPr>
          <w:rFonts w:eastAsia="Times New Roman" w:cs="Arial"/>
          <w:b/>
          <w:bCs/>
          <w:sz w:val="18"/>
          <w:szCs w:val="18"/>
        </w:rPr>
        <w:t>vom</w:t>
      </w:r>
      <w:r w:rsidRPr="004E2B80">
        <w:rPr>
          <w:rFonts w:eastAsia="Times New Roman" w:cs="Arial"/>
          <w:b/>
          <w:bCs/>
          <w:sz w:val="18"/>
          <w:szCs w:val="18"/>
        </w:rPr>
        <w:tab/>
        <w:t>bis</w:t>
      </w:r>
      <w:r w:rsidRPr="004E2B80">
        <w:rPr>
          <w:rFonts w:eastAsia="Times New Roman" w:cs="Arial"/>
          <w:b/>
          <w:bCs/>
          <w:sz w:val="18"/>
          <w:szCs w:val="18"/>
        </w:rPr>
        <w:tab/>
      </w:r>
      <w:r w:rsidRPr="004E2B80">
        <w:rPr>
          <w:rFonts w:eastAsia="Times New Roman" w:cs="Arial"/>
          <w:b/>
          <w:bCs/>
          <w:sz w:val="18"/>
          <w:szCs w:val="18"/>
        </w:rPr>
        <w:tab/>
        <w:t>Versicherungsgrundlage</w:t>
      </w:r>
    </w:p>
    <w:p w14:paraId="4192B79B" w14:textId="77777777" w:rsidR="004E2B80" w:rsidRPr="004E2B80" w:rsidRDefault="004E2B80" w:rsidP="004E2B80">
      <w:pPr>
        <w:tabs>
          <w:tab w:val="left" w:pos="2552"/>
        </w:tabs>
        <w:rPr>
          <w:rFonts w:eastAsia="Times New Roman" w:cs="Arial"/>
        </w:rPr>
      </w:pPr>
      <w:r w:rsidRPr="004E2B80">
        <w:rPr>
          <w:rFonts w:eastAsia="Times New Roman" w:cs="Arial"/>
        </w:rPr>
        <w:t xml:space="preserve">17.03.2021 - laufend   </w:t>
      </w:r>
      <w:r w:rsidRPr="004E2B80">
        <w:rPr>
          <w:rFonts w:eastAsia="Times New Roman" w:cs="Arial"/>
        </w:rPr>
        <w:tab/>
      </w:r>
      <w:r w:rsidRPr="004E2B80">
        <w:rPr>
          <w:rFonts w:eastAsia="Times New Roman" w:cs="Arial"/>
        </w:rPr>
        <w:tab/>
        <w:t>§ 5 Abs. 1 Nr. 1 SGB V</w:t>
      </w:r>
    </w:p>
    <w:p w14:paraId="758DB955" w14:textId="1AF33DDC" w:rsidR="00854656" w:rsidRPr="004E2B80" w:rsidRDefault="004E2B80" w:rsidP="004E2B80">
      <w:pPr>
        <w:keepLines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rPr>
          <w:rFonts w:eastAsia="Times New Roman" w:cs="Arial"/>
        </w:rPr>
      </w:pPr>
      <w:r w:rsidRPr="004E2B80">
        <w:rPr>
          <w:rFonts w:eastAsia="Times New Roman" w:cs="Arial"/>
          <w:szCs w:val="20"/>
        </w:rPr>
        <w:br/>
      </w:r>
      <w:r w:rsidRPr="004E2B80">
        <w:rPr>
          <w:rFonts w:eastAsia="Times New Roman" w:cs="Arial"/>
          <w:szCs w:val="20"/>
        </w:rPr>
        <w:br/>
        <w:t>Für weitere Fragen stehen wir Ihnen gerne zur Verfügung.</w:t>
      </w:r>
      <w:r w:rsidRPr="004E2B80">
        <w:rPr>
          <w:rFonts w:eastAsia="Times New Roman" w:cs="Arial"/>
        </w:rPr>
        <w:t xml:space="preserve"> </w:t>
      </w:r>
      <w:r w:rsidRPr="004E2B80">
        <w:rPr>
          <w:rFonts w:eastAsia="Times New Roman" w:cs="Arial"/>
        </w:rPr>
        <w:br/>
      </w:r>
      <w:r w:rsidRPr="004E2B80">
        <w:rPr>
          <w:rFonts w:eastAsia="Times New Roman" w:cs="Arial"/>
        </w:rPr>
        <w:br/>
        <w:t>Mit freundlichen Grüßen</w:t>
      </w:r>
      <w:r w:rsidRPr="004E2B80">
        <w:rPr>
          <w:rFonts w:eastAsia="Times New Roman" w:cs="Arial"/>
        </w:rPr>
        <w:br/>
        <w:t>Ihre AOK - Die Gesundheitskasse in Hessen</w:t>
      </w:r>
      <w:bookmarkStart w:id="0" w:name="X2"/>
      <w:bookmarkEnd w:id="0"/>
    </w:p>
    <w:sectPr w:rsidR="00854656" w:rsidRPr="004E2B80" w:rsidSect="004E2B80">
      <w:headerReference w:type="default" r:id="rId9"/>
      <w:footerReference w:type="first" r:id="rId10"/>
      <w:pgSz w:w="11906" w:h="16838" w:code="9"/>
      <w:pgMar w:top="964" w:right="1701" w:bottom="1134" w:left="1417" w:header="907" w:footer="0" w:gutter="0"/>
      <w:paperSrc w:first="261" w:other="26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18E7F" w14:textId="77777777" w:rsidR="00753622" w:rsidRDefault="00753622" w:rsidP="004E2B80">
      <w:r>
        <w:separator/>
      </w:r>
    </w:p>
  </w:endnote>
  <w:endnote w:type="continuationSeparator" w:id="0">
    <w:p w14:paraId="00AB071E" w14:textId="77777777" w:rsidR="00753622" w:rsidRDefault="00753622" w:rsidP="004E2B80">
      <w:r>
        <w:continuationSeparator/>
      </w:r>
    </w:p>
  </w:endnote>
  <w:endnote w:type="continuationNotice" w:id="1">
    <w:p w14:paraId="0139DD8D" w14:textId="77777777" w:rsidR="00753622" w:rsidRDefault="00753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9"/>
      <w:gridCol w:w="1597"/>
      <w:gridCol w:w="2026"/>
      <w:gridCol w:w="2014"/>
      <w:gridCol w:w="1945"/>
      <w:gridCol w:w="179"/>
    </w:tblGrid>
    <w:tr w:rsidR="004E2B80" w:rsidRPr="004E2B80" w14:paraId="1338C383" w14:textId="77777777" w:rsidTr="00FB1A73">
      <w:trPr>
        <w:gridAfter w:val="1"/>
        <w:wAfter w:w="111" w:type="dxa"/>
        <w:trHeight w:val="227"/>
      </w:trPr>
      <w:tc>
        <w:tcPr>
          <w:tcW w:w="9069" w:type="dxa"/>
          <w:gridSpan w:val="5"/>
          <w:tcBorders>
            <w:top w:val="nil"/>
            <w:left w:val="nil"/>
            <w:bottom w:val="single" w:sz="4" w:space="0" w:color="auto"/>
            <w:right w:val="nil"/>
          </w:tcBorders>
        </w:tcPr>
        <w:p w14:paraId="5CAA7AE0" w14:textId="77777777" w:rsidR="004E2B80" w:rsidRPr="004E2B80" w:rsidRDefault="004E2B80" w:rsidP="004E2B80">
          <w:pPr>
            <w:tabs>
              <w:tab w:val="left" w:pos="181"/>
            </w:tabs>
            <w:rPr>
              <w:rFonts w:eastAsia="Times New Roman" w:cs="Arial"/>
              <w:sz w:val="13"/>
              <w:szCs w:val="13"/>
              <w:lang w:eastAsia="de-DE"/>
            </w:rPr>
          </w:pPr>
        </w:p>
      </w:tc>
    </w:tr>
    <w:tr w:rsidR="004E2B80" w:rsidRPr="004E2B80" w14:paraId="3F3676E0" w14:textId="77777777" w:rsidTr="00FB1A73">
      <w:trPr>
        <w:gridAfter w:val="1"/>
        <w:wAfter w:w="111" w:type="dxa"/>
        <w:trHeight w:hRule="exact" w:val="113"/>
      </w:trPr>
      <w:tc>
        <w:tcPr>
          <w:tcW w:w="9069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</w:tcPr>
        <w:p w14:paraId="03B12DCB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</w:p>
      </w:tc>
    </w:tr>
    <w:tr w:rsidR="004E2B80" w:rsidRPr="004E2B80" w14:paraId="3520108A" w14:textId="77777777" w:rsidTr="00FB1A73">
      <w:tblPrEx>
        <w:tblCellMar>
          <w:top w:w="57" w:type="dxa"/>
        </w:tblCellMar>
      </w:tblPrEx>
      <w:trPr>
        <w:trHeight w:val="595"/>
      </w:trPr>
      <w:tc>
        <w:tcPr>
          <w:tcW w:w="1430" w:type="dxa"/>
          <w:tcBorders>
            <w:top w:val="nil"/>
            <w:left w:val="nil"/>
            <w:bottom w:val="nil"/>
            <w:right w:val="nil"/>
          </w:tcBorders>
        </w:tcPr>
        <w:p w14:paraId="277B36B5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Vorstand</w:t>
          </w:r>
        </w:p>
        <w:p w14:paraId="3CEE9499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</w:p>
        <w:p w14:paraId="27C77911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Detlef Lamm</w:t>
          </w:r>
        </w:p>
        <w:p w14:paraId="2A7C3F98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(Vorsitzender)</w:t>
          </w:r>
        </w:p>
        <w:p w14:paraId="7BA06974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Dr. Michael Karner</w:t>
          </w:r>
        </w:p>
        <w:p w14:paraId="53FA9308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 xml:space="preserve">(Stv. Vorsitzender) </w:t>
          </w:r>
        </w:p>
      </w:tc>
      <w:tc>
        <w:tcPr>
          <w:tcW w:w="1609" w:type="dxa"/>
          <w:tcBorders>
            <w:top w:val="nil"/>
            <w:left w:val="nil"/>
            <w:bottom w:val="nil"/>
            <w:right w:val="nil"/>
          </w:tcBorders>
        </w:tcPr>
        <w:p w14:paraId="4EE7788A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Vorsitzende des</w:t>
          </w:r>
        </w:p>
        <w:p w14:paraId="21082FC9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Verwaltungsrates</w:t>
          </w:r>
        </w:p>
        <w:p w14:paraId="521DE9D7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</w:p>
        <w:p w14:paraId="60A0C34E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</w:p>
        <w:p w14:paraId="12717E40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André Schönewolf</w:t>
          </w:r>
        </w:p>
        <w:p w14:paraId="27051AD8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Dr. Stefan Hoehl</w:t>
          </w:r>
        </w:p>
      </w:tc>
      <w:tc>
        <w:tcPr>
          <w:tcW w:w="2041" w:type="dxa"/>
          <w:tcBorders>
            <w:top w:val="nil"/>
            <w:left w:val="nil"/>
            <w:bottom w:val="nil"/>
            <w:right w:val="nil"/>
          </w:tcBorders>
        </w:tcPr>
        <w:p w14:paraId="09E38FC9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 xml:space="preserve">Commerzbank </w:t>
          </w:r>
        </w:p>
        <w:p w14:paraId="7A0FD826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 xml:space="preserve">IBAN: </w:t>
          </w:r>
        </w:p>
        <w:p w14:paraId="4CE42A9B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 xml:space="preserve">DE69 5004 0000 0388 1802 00 </w:t>
          </w:r>
        </w:p>
        <w:p w14:paraId="68435F70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BIC: COBADEFFXXX</w:t>
          </w:r>
        </w:p>
      </w:tc>
      <w:tc>
        <w:tcPr>
          <w:tcW w:w="2029" w:type="dxa"/>
          <w:tcBorders>
            <w:top w:val="nil"/>
            <w:left w:val="nil"/>
            <w:bottom w:val="nil"/>
            <w:right w:val="nil"/>
          </w:tcBorders>
        </w:tcPr>
        <w:p w14:paraId="7BB13170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 xml:space="preserve">Frankfurter Volksbank </w:t>
          </w:r>
        </w:p>
        <w:p w14:paraId="57C28927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 xml:space="preserve">IBAN: </w:t>
          </w:r>
        </w:p>
        <w:p w14:paraId="5D14738F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 xml:space="preserve">DE68 5019 0000 0000 1410 11 </w:t>
          </w:r>
        </w:p>
        <w:p w14:paraId="74A21F58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BIC: FFVBDEFFXXX</w:t>
          </w:r>
        </w:p>
      </w:tc>
      <w:tc>
        <w:tcPr>
          <w:tcW w:w="21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A99707A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 xml:space="preserve">Landesbank Hessen-Thüringen </w:t>
          </w:r>
        </w:p>
        <w:p w14:paraId="3B7CB563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 xml:space="preserve">IBAN: </w:t>
          </w:r>
        </w:p>
        <w:p w14:paraId="3A47723A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 xml:space="preserve">DE21 5005 0000 0003 5890 09 </w:t>
          </w:r>
        </w:p>
        <w:p w14:paraId="61F5FE0D" w14:textId="77777777" w:rsidR="004E2B80" w:rsidRPr="004E2B80" w:rsidRDefault="004E2B80" w:rsidP="004E2B80">
          <w:pPr>
            <w:rPr>
              <w:rFonts w:eastAsia="Times New Roman" w:cs="Arial"/>
              <w:sz w:val="13"/>
              <w:szCs w:val="13"/>
              <w:lang w:eastAsia="de-DE"/>
            </w:rPr>
          </w:pPr>
          <w:r w:rsidRPr="004E2B80">
            <w:rPr>
              <w:rFonts w:eastAsia="Times New Roman" w:cs="Arial"/>
              <w:sz w:val="13"/>
              <w:szCs w:val="13"/>
              <w:lang w:eastAsia="de-DE"/>
            </w:rPr>
            <w:t>BIC: HELADEFFXXX</w:t>
          </w:r>
        </w:p>
      </w:tc>
    </w:tr>
  </w:tbl>
  <w:p w14:paraId="2A27537A" w14:textId="77777777" w:rsidR="004E2B80" w:rsidRPr="004E2B80" w:rsidRDefault="004E2B80" w:rsidP="004E2B80">
    <w:pPr>
      <w:rPr>
        <w:rFonts w:eastAsia="Times New Roman" w:cs="Arial"/>
      </w:rPr>
    </w:pPr>
  </w:p>
  <w:p w14:paraId="41BA44E3" w14:textId="77777777" w:rsidR="004E2B80" w:rsidRDefault="004E2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D0E7E" w14:textId="77777777" w:rsidR="00753622" w:rsidRDefault="00753622" w:rsidP="004E2B80">
      <w:r>
        <w:separator/>
      </w:r>
    </w:p>
  </w:footnote>
  <w:footnote w:type="continuationSeparator" w:id="0">
    <w:p w14:paraId="63E8B8FB" w14:textId="77777777" w:rsidR="00753622" w:rsidRDefault="00753622" w:rsidP="004E2B80">
      <w:r>
        <w:continuationSeparator/>
      </w:r>
    </w:p>
  </w:footnote>
  <w:footnote w:type="continuationNotice" w:id="1">
    <w:p w14:paraId="040D85D0" w14:textId="77777777" w:rsidR="00753622" w:rsidRDefault="00753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8B556" w14:textId="77777777" w:rsidR="004E2B80" w:rsidRPr="004E2B80" w:rsidRDefault="004E2B80" w:rsidP="004E2B80">
    <w:pPr>
      <w:rPr>
        <w:rFonts w:cs="Arial"/>
        <w:szCs w:val="20"/>
        <w:lang w:eastAsia="de-DE"/>
      </w:rPr>
    </w:pPr>
  </w:p>
  <w:p w14:paraId="18017491" w14:textId="77777777" w:rsidR="004E2B80" w:rsidRPr="004E2B80" w:rsidRDefault="004E2B80" w:rsidP="004E2B80">
    <w:pPr>
      <w:rPr>
        <w:rFonts w:cs="Arial"/>
        <w:szCs w:val="20"/>
        <w:lang w:eastAsia="de-DE"/>
      </w:rPr>
    </w:pPr>
  </w:p>
  <w:p w14:paraId="0AE1ADBB" w14:textId="77777777" w:rsidR="004E2B80" w:rsidRPr="004E2B80" w:rsidRDefault="004E2B80" w:rsidP="004E2B80">
    <w:pPr>
      <w:rPr>
        <w:rFonts w:cs="Arial"/>
        <w:szCs w:val="20"/>
        <w:lang w:eastAsia="de-DE"/>
      </w:rPr>
    </w:pPr>
  </w:p>
  <w:p w14:paraId="0ED28440" w14:textId="77777777" w:rsidR="004E2B80" w:rsidRPr="004E2B80" w:rsidRDefault="004E2B80" w:rsidP="004E2B80">
    <w:pPr>
      <w:rPr>
        <w:rFonts w:cs="Arial"/>
        <w:szCs w:val="20"/>
        <w:lang w:eastAsia="de-DE"/>
      </w:rPr>
    </w:pPr>
  </w:p>
  <w:p w14:paraId="3D285042" w14:textId="77777777" w:rsidR="004E2B80" w:rsidRPr="004E2B80" w:rsidRDefault="004E2B80" w:rsidP="004E2B80">
    <w:pPr>
      <w:rPr>
        <w:rFonts w:cs="Arial"/>
        <w:szCs w:val="20"/>
        <w:lang w:eastAsia="de-DE"/>
      </w:rPr>
    </w:pPr>
  </w:p>
  <w:p w14:paraId="4E9BD8FB" w14:textId="77777777" w:rsidR="004E2B80" w:rsidRPr="004E2B80" w:rsidRDefault="004E2B80" w:rsidP="004E2B80">
    <w:pPr>
      <w:rPr>
        <w:rFonts w:cs="Arial"/>
        <w:szCs w:val="20"/>
        <w:lang w:eastAsia="de-DE"/>
      </w:rPr>
    </w:pPr>
  </w:p>
  <w:p w14:paraId="4BDFE954" w14:textId="77777777" w:rsidR="004E2B80" w:rsidRPr="004E2B80" w:rsidRDefault="004E2B80" w:rsidP="004E2B80">
    <w:pPr>
      <w:rPr>
        <w:rFonts w:cs="Arial"/>
        <w:szCs w:val="20"/>
        <w:lang w:eastAsia="de-DE"/>
      </w:rPr>
    </w:pPr>
  </w:p>
  <w:p w14:paraId="680714AE" w14:textId="13030EA7" w:rsidR="004E2B80" w:rsidRPr="004E2B80" w:rsidRDefault="004E2B80" w:rsidP="004E2B80">
    <w:pPr>
      <w:rPr>
        <w:rFonts w:cs="Arial"/>
        <w:szCs w:val="20"/>
        <w:lang w:eastAsia="de-DE"/>
      </w:rPr>
    </w:pPr>
    <w:r w:rsidRPr="004E2B80">
      <w:rPr>
        <w:rFonts w:cs="Arial"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9826E62" wp14:editId="68334C4D">
              <wp:simplePos x="0" y="0"/>
              <wp:positionH relativeFrom="column">
                <wp:posOffset>3204210</wp:posOffset>
              </wp:positionH>
              <wp:positionV relativeFrom="page">
                <wp:posOffset>547370</wp:posOffset>
              </wp:positionV>
              <wp:extent cx="3347720" cy="1332230"/>
              <wp:effectExtent l="0" t="444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7720" cy="1332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15388" w14:textId="77777777" w:rsidR="004E2B80" w:rsidRDefault="004E2B80" w:rsidP="004E2B80">
                          <w:pPr>
                            <w:pStyle w:val="Header"/>
                            <w:tabs>
                              <w:tab w:val="clear" w:pos="4536"/>
                              <w:tab w:val="left" w:pos="851"/>
                            </w:tabs>
                            <w:rPr>
                              <w:rStyle w:val="PageNumber"/>
                              <w:sz w:val="26"/>
                              <w:szCs w:val="26"/>
                            </w:rPr>
                          </w:pPr>
                          <w:r>
                            <w:rPr>
                              <w:rStyle w:val="PageNumber"/>
                              <w:b/>
                              <w:bCs/>
                              <w:sz w:val="26"/>
                              <w:szCs w:val="26"/>
                            </w:rPr>
                            <w:t>AOK - Die Gesundheitskasse in Hessen</w:t>
                          </w:r>
                        </w:p>
                        <w:p w14:paraId="587E6F82" w14:textId="77777777" w:rsidR="004E2B80" w:rsidRDefault="004E2B80" w:rsidP="004E2B80">
                          <w:pPr>
                            <w:pStyle w:val="Header"/>
                            <w:tabs>
                              <w:tab w:val="clear" w:pos="4536"/>
                              <w:tab w:val="left" w:pos="851"/>
                            </w:tabs>
                            <w:rPr>
                              <w:rStyle w:val="PageNumber"/>
                              <w:sz w:val="18"/>
                              <w:szCs w:val="18"/>
                            </w:rPr>
                          </w:pPr>
                        </w:p>
                        <w:p w14:paraId="0588A5AC" w14:textId="77777777" w:rsidR="004E2B80" w:rsidRDefault="004E2B80" w:rsidP="004E2B80">
                          <w:pPr>
                            <w:pStyle w:val="Header"/>
                            <w:tabs>
                              <w:tab w:val="clear" w:pos="4536"/>
                              <w:tab w:val="left" w:pos="851"/>
                            </w:tabs>
                            <w:rPr>
                              <w:rStyle w:val="PageNumber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PageNumber"/>
                              <w:b/>
                              <w:bCs/>
                              <w:sz w:val="18"/>
                              <w:szCs w:val="18"/>
                            </w:rPr>
                            <w:t>Vertrieb</w:t>
                          </w:r>
                        </w:p>
                        <w:p w14:paraId="664869FC" w14:textId="77777777" w:rsidR="004E2B80" w:rsidRDefault="004E2B80" w:rsidP="004E2B80">
                          <w:pPr>
                            <w:pStyle w:val="Header"/>
                            <w:tabs>
                              <w:tab w:val="clear" w:pos="4536"/>
                              <w:tab w:val="left" w:pos="851"/>
                            </w:tabs>
                            <w:rPr>
                              <w:rStyle w:val="PageNumber"/>
                              <w:sz w:val="18"/>
                              <w:szCs w:val="18"/>
                            </w:rPr>
                          </w:pPr>
                        </w:p>
                        <w:p w14:paraId="0316D2B9" w14:textId="77777777" w:rsidR="004E2B80" w:rsidRDefault="004E2B80" w:rsidP="004E2B80">
                          <w:pPr>
                            <w:pStyle w:val="Header"/>
                            <w:tabs>
                              <w:tab w:val="clear" w:pos="4536"/>
                              <w:tab w:val="left" w:pos="851"/>
                            </w:tabs>
                            <w:rPr>
                              <w:rStyle w:val="PageNumber"/>
                              <w:sz w:val="18"/>
                              <w:szCs w:val="18"/>
                            </w:rPr>
                          </w:pPr>
                        </w:p>
                        <w:p w14:paraId="1D9EC572" w14:textId="77777777" w:rsidR="004E2B80" w:rsidRDefault="004E2B80" w:rsidP="004E2B80">
                          <w:pPr>
                            <w:pStyle w:val="Header"/>
                            <w:tabs>
                              <w:tab w:val="clear" w:pos="4536"/>
                              <w:tab w:val="left" w:pos="851"/>
                              <w:tab w:val="left" w:pos="5812"/>
                            </w:tabs>
                            <w:rPr>
                              <w:rStyle w:val="PageNumber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t>Datum: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tab/>
                            <w:t>24.03.2021</w:t>
                          </w:r>
                        </w:p>
                        <w:p w14:paraId="6F096FC5" w14:textId="77777777" w:rsidR="004E2B80" w:rsidRDefault="004E2B80" w:rsidP="004E2B80">
                          <w:pPr>
                            <w:pStyle w:val="Header"/>
                            <w:tabs>
                              <w:tab w:val="clear" w:pos="4536"/>
                              <w:tab w:val="left" w:pos="851"/>
                              <w:tab w:val="left" w:pos="5812"/>
                            </w:tabs>
                            <w:rPr>
                              <w:rStyle w:val="PageNumber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t>Seite: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26E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2.3pt;margin-top:43.1pt;width:263.6pt;height:10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" o:allowincell="f" filled="f" stroked="f">
              <v:textbox>
                <w:txbxContent>
                  <w:p w14:paraId="6BD15388" w14:textId="77777777" w:rsidR="004E2B80" w:rsidRDefault="004E2B80" w:rsidP="004E2B80">
                    <w:pPr>
                      <w:pStyle w:val="Kopfzeile"/>
                      <w:tabs>
                        <w:tab w:val="clear" w:pos="4536"/>
                        <w:tab w:val="left" w:pos="851"/>
                      </w:tabs>
                      <w:rPr>
                        <w:rStyle w:val="Seitenzahl"/>
                        <w:sz w:val="26"/>
                        <w:szCs w:val="26"/>
                      </w:rPr>
                    </w:pPr>
                    <w:r>
                      <w:rPr>
                        <w:rStyle w:val="Seitenzahl"/>
                        <w:b/>
                        <w:bCs/>
                        <w:sz w:val="26"/>
                        <w:szCs w:val="26"/>
                      </w:rPr>
                      <w:t>AOK - Die Gesundheitskasse in Hessen</w:t>
                    </w:r>
                  </w:p>
                  <w:p w14:paraId="587E6F82" w14:textId="77777777" w:rsidR="004E2B80" w:rsidRDefault="004E2B80" w:rsidP="004E2B80">
                    <w:pPr>
                      <w:pStyle w:val="Kopfzeile"/>
                      <w:tabs>
                        <w:tab w:val="clear" w:pos="4536"/>
                        <w:tab w:val="left" w:pos="851"/>
                      </w:tabs>
                      <w:rPr>
                        <w:rStyle w:val="Seitenzahl"/>
                        <w:sz w:val="18"/>
                        <w:szCs w:val="18"/>
                      </w:rPr>
                    </w:pPr>
                  </w:p>
                  <w:p w14:paraId="0588A5AC" w14:textId="77777777" w:rsidR="004E2B80" w:rsidRDefault="004E2B80" w:rsidP="004E2B80">
                    <w:pPr>
                      <w:pStyle w:val="Kopfzeile"/>
                      <w:tabs>
                        <w:tab w:val="clear" w:pos="4536"/>
                        <w:tab w:val="left" w:pos="851"/>
                      </w:tabs>
                      <w:rPr>
                        <w:rStyle w:val="Seitenzahl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Style w:val="Seitenzahl"/>
                        <w:b/>
                        <w:bCs/>
                        <w:sz w:val="18"/>
                        <w:szCs w:val="18"/>
                      </w:rPr>
                      <w:t>Vertrieb</w:t>
                    </w:r>
                  </w:p>
                  <w:p w14:paraId="664869FC" w14:textId="77777777" w:rsidR="004E2B80" w:rsidRDefault="004E2B80" w:rsidP="004E2B80">
                    <w:pPr>
                      <w:pStyle w:val="Kopfzeile"/>
                      <w:tabs>
                        <w:tab w:val="clear" w:pos="4536"/>
                        <w:tab w:val="left" w:pos="851"/>
                      </w:tabs>
                      <w:rPr>
                        <w:rStyle w:val="Seitenzahl"/>
                        <w:sz w:val="18"/>
                        <w:szCs w:val="18"/>
                      </w:rPr>
                    </w:pPr>
                  </w:p>
                  <w:p w14:paraId="0316D2B9" w14:textId="77777777" w:rsidR="004E2B80" w:rsidRDefault="004E2B80" w:rsidP="004E2B80">
                    <w:pPr>
                      <w:pStyle w:val="Kopfzeile"/>
                      <w:tabs>
                        <w:tab w:val="clear" w:pos="4536"/>
                        <w:tab w:val="left" w:pos="851"/>
                      </w:tabs>
                      <w:rPr>
                        <w:rStyle w:val="Seitenzahl"/>
                        <w:sz w:val="18"/>
                        <w:szCs w:val="18"/>
                      </w:rPr>
                    </w:pPr>
                  </w:p>
                  <w:p w14:paraId="1D9EC572" w14:textId="77777777" w:rsidR="004E2B80" w:rsidRDefault="004E2B80" w:rsidP="004E2B80">
                    <w:pPr>
                      <w:pStyle w:val="Kopfzeile"/>
                      <w:tabs>
                        <w:tab w:val="clear" w:pos="4536"/>
                        <w:tab w:val="left" w:pos="851"/>
                        <w:tab w:val="left" w:pos="5812"/>
                      </w:tabs>
                      <w:rPr>
                        <w:rStyle w:val="Seitenzahl"/>
                        <w:sz w:val="16"/>
                        <w:szCs w:val="16"/>
                      </w:rPr>
                    </w:pPr>
                    <w:r>
                      <w:rPr>
                        <w:rStyle w:val="Seitenzahl"/>
                        <w:sz w:val="16"/>
                        <w:szCs w:val="16"/>
                      </w:rPr>
                      <w:t>Datum:</w:t>
                    </w:r>
                    <w:r>
                      <w:rPr>
                        <w:rStyle w:val="Seitenzahl"/>
                        <w:sz w:val="16"/>
                        <w:szCs w:val="16"/>
                      </w:rPr>
                      <w:tab/>
                      <w:t>24.03.2021</w:t>
                    </w:r>
                  </w:p>
                  <w:p w14:paraId="6F096FC5" w14:textId="77777777" w:rsidR="004E2B80" w:rsidRDefault="004E2B80" w:rsidP="004E2B80">
                    <w:pPr>
                      <w:pStyle w:val="Kopfzeile"/>
                      <w:tabs>
                        <w:tab w:val="clear" w:pos="4536"/>
                        <w:tab w:val="left" w:pos="851"/>
                        <w:tab w:val="left" w:pos="5812"/>
                      </w:tabs>
                      <w:rPr>
                        <w:rStyle w:val="Seitenzahl"/>
                        <w:sz w:val="16"/>
                        <w:szCs w:val="16"/>
                      </w:rPr>
                    </w:pPr>
                    <w:r>
                      <w:rPr>
                        <w:rStyle w:val="Seitenzahl"/>
                        <w:sz w:val="16"/>
                        <w:szCs w:val="16"/>
                      </w:rPr>
                      <w:t>Seite:</w:t>
                    </w:r>
                    <w:r>
                      <w:rPr>
                        <w:rStyle w:val="Seitenzahl"/>
                        <w:sz w:val="16"/>
                        <w:szCs w:val="16"/>
                      </w:rPr>
                      <w:tab/>
                    </w:r>
                    <w:r>
                      <w:rPr>
                        <w:rStyle w:val="Seitenzahl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Seitenzahl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rStyle w:val="Seitenzah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Seitenzahl"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rStyle w:val="Seitenzahl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72B136E4" w14:textId="77777777" w:rsidR="004E2B80" w:rsidRPr="004E2B80" w:rsidRDefault="004E2B80" w:rsidP="004E2B80">
    <w:pPr>
      <w:rPr>
        <w:rFonts w:cs="Arial"/>
        <w:szCs w:val="20"/>
        <w:lang w:eastAsia="de-DE"/>
      </w:rPr>
    </w:pPr>
  </w:p>
  <w:p w14:paraId="22BD92ED" w14:textId="77777777" w:rsidR="004E2B80" w:rsidRDefault="004E2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80"/>
    <w:rsid w:val="00012260"/>
    <w:rsid w:val="00033BBF"/>
    <w:rsid w:val="0004432D"/>
    <w:rsid w:val="00051BED"/>
    <w:rsid w:val="00054780"/>
    <w:rsid w:val="00065F93"/>
    <w:rsid w:val="0007013E"/>
    <w:rsid w:val="000B07D4"/>
    <w:rsid w:val="000B3E24"/>
    <w:rsid w:val="000C60E1"/>
    <w:rsid w:val="000C73D0"/>
    <w:rsid w:val="000D4C67"/>
    <w:rsid w:val="00124C96"/>
    <w:rsid w:val="00127624"/>
    <w:rsid w:val="0015639D"/>
    <w:rsid w:val="0015776A"/>
    <w:rsid w:val="001A50E6"/>
    <w:rsid w:val="001A5B0A"/>
    <w:rsid w:val="001D4449"/>
    <w:rsid w:val="001D7F75"/>
    <w:rsid w:val="00201DB0"/>
    <w:rsid w:val="0021183C"/>
    <w:rsid w:val="002C6731"/>
    <w:rsid w:val="002E2ECE"/>
    <w:rsid w:val="002E5B06"/>
    <w:rsid w:val="00301C83"/>
    <w:rsid w:val="00323743"/>
    <w:rsid w:val="00332090"/>
    <w:rsid w:val="00382BBC"/>
    <w:rsid w:val="003A66B1"/>
    <w:rsid w:val="003B0144"/>
    <w:rsid w:val="003B715A"/>
    <w:rsid w:val="003B748A"/>
    <w:rsid w:val="003E46BF"/>
    <w:rsid w:val="0042553C"/>
    <w:rsid w:val="004257FC"/>
    <w:rsid w:val="00464C8E"/>
    <w:rsid w:val="0047141A"/>
    <w:rsid w:val="004A0FA9"/>
    <w:rsid w:val="004B7277"/>
    <w:rsid w:val="004B76C0"/>
    <w:rsid w:val="004C0C9F"/>
    <w:rsid w:val="004C1F9A"/>
    <w:rsid w:val="004E2B80"/>
    <w:rsid w:val="004F3963"/>
    <w:rsid w:val="005213DC"/>
    <w:rsid w:val="005A51AE"/>
    <w:rsid w:val="005B74C5"/>
    <w:rsid w:val="005E6DD5"/>
    <w:rsid w:val="0060473B"/>
    <w:rsid w:val="00623AFE"/>
    <w:rsid w:val="006431E8"/>
    <w:rsid w:val="00650072"/>
    <w:rsid w:val="00653156"/>
    <w:rsid w:val="00661A46"/>
    <w:rsid w:val="006621E1"/>
    <w:rsid w:val="00684606"/>
    <w:rsid w:val="006935EC"/>
    <w:rsid w:val="006A4D06"/>
    <w:rsid w:val="006F260E"/>
    <w:rsid w:val="00747122"/>
    <w:rsid w:val="00752B8B"/>
    <w:rsid w:val="00753622"/>
    <w:rsid w:val="00784FE3"/>
    <w:rsid w:val="00815645"/>
    <w:rsid w:val="008250B0"/>
    <w:rsid w:val="0084627C"/>
    <w:rsid w:val="00854656"/>
    <w:rsid w:val="00874799"/>
    <w:rsid w:val="0087676C"/>
    <w:rsid w:val="008868F9"/>
    <w:rsid w:val="008974EC"/>
    <w:rsid w:val="008D297A"/>
    <w:rsid w:val="008E1FBF"/>
    <w:rsid w:val="008F09C9"/>
    <w:rsid w:val="00902113"/>
    <w:rsid w:val="00912B07"/>
    <w:rsid w:val="009164F9"/>
    <w:rsid w:val="009218AD"/>
    <w:rsid w:val="009510DB"/>
    <w:rsid w:val="009A44BA"/>
    <w:rsid w:val="009C7EDE"/>
    <w:rsid w:val="00A0058C"/>
    <w:rsid w:val="00A13711"/>
    <w:rsid w:val="00A24A97"/>
    <w:rsid w:val="00AB16B2"/>
    <w:rsid w:val="00AC4BCB"/>
    <w:rsid w:val="00B2528A"/>
    <w:rsid w:val="00B445A7"/>
    <w:rsid w:val="00B52E90"/>
    <w:rsid w:val="00B61B17"/>
    <w:rsid w:val="00B81D14"/>
    <w:rsid w:val="00BA1AB7"/>
    <w:rsid w:val="00BB725A"/>
    <w:rsid w:val="00BD4261"/>
    <w:rsid w:val="00BD5439"/>
    <w:rsid w:val="00BE0EDC"/>
    <w:rsid w:val="00C14800"/>
    <w:rsid w:val="00C43624"/>
    <w:rsid w:val="00C4441D"/>
    <w:rsid w:val="00C52825"/>
    <w:rsid w:val="00CB36B5"/>
    <w:rsid w:val="00CB623F"/>
    <w:rsid w:val="00CC2E74"/>
    <w:rsid w:val="00CD04F3"/>
    <w:rsid w:val="00D1602B"/>
    <w:rsid w:val="00D3383F"/>
    <w:rsid w:val="00DB218E"/>
    <w:rsid w:val="00DD1A26"/>
    <w:rsid w:val="00E04F3D"/>
    <w:rsid w:val="00E1273E"/>
    <w:rsid w:val="00E3531A"/>
    <w:rsid w:val="00E46993"/>
    <w:rsid w:val="00E525E5"/>
    <w:rsid w:val="00E8677F"/>
    <w:rsid w:val="00EA433C"/>
    <w:rsid w:val="00EB1B69"/>
    <w:rsid w:val="00F15D70"/>
    <w:rsid w:val="00F17CCE"/>
    <w:rsid w:val="00F261FA"/>
    <w:rsid w:val="00F31DE7"/>
    <w:rsid w:val="00F37363"/>
    <w:rsid w:val="00F548CE"/>
    <w:rsid w:val="00F90E52"/>
    <w:rsid w:val="00F97CEE"/>
    <w:rsid w:val="00FB49F5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0330"/>
  <w15:docId w15:val="{3BD9B0D0-6C76-4E30-BF49-AE702608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6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A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1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FE"/>
    <w:rPr>
      <w:rFonts w:asciiTheme="majorHAnsi" w:eastAsiaTheme="majorEastAsia" w:hAnsiTheme="majorHAnsi" w:cstheme="majorBidi"/>
      <w:b/>
      <w:bCs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FE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4E2B80"/>
    <w:pPr>
      <w:spacing w:after="0" w:line="240" w:lineRule="auto"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2B8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B8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E2B8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B80"/>
    <w:rPr>
      <w:rFonts w:ascii="Arial" w:hAnsi="Arial"/>
      <w:sz w:val="20"/>
    </w:rPr>
  </w:style>
  <w:style w:type="character" w:styleId="PageNumber">
    <w:name w:val="page number"/>
    <w:basedOn w:val="DefaultParagraphFont"/>
    <w:uiPriority w:val="99"/>
    <w:rsid w:val="004E2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AOKText\AOKTextPLUS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6D402-E24E-433F-AF46-39A9610D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AOKTextPLUS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Ehrlich, Claudia [HE] VTR-FK1, 45234</dc:creator>
  <cp:lastModifiedBy>Ehrlich, Claudia [HE] VTR-FK1, 45234</cp:lastModifiedBy>
  <cp:revision>2</cp:revision>
  <dcterms:created xsi:type="dcterms:W3CDTF">2021-03-24T14:59:00Z</dcterms:created>
  <dcterms:modified xsi:type="dcterms:W3CDTF">2021-03-24T19:35:00Z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Ver">
    <vt:lpwstr>00</vt:lpwstr>
  </property>
  <property fmtid="{D5CDD505-2E9C-101B-9397-08002B2CF9AE}" pid="3" name="APSys">
    <vt:lpwstr>3</vt:lpwstr>
  </property>
  <property fmtid="{D5CDD505-2E9C-101B-9397-08002B2CF9AE}" pid="4" name="APSubSys">
    <vt:lpwstr>9999</vt:lpwstr>
  </property>
  <property fmtid="{D5CDD505-2E9C-101B-9397-08002B2CF9AE}" pid="5" name="APDokkurz">
    <vt:lpwstr>ALL114</vt:lpwstr>
  </property>
  <property fmtid="{D5CDD505-2E9C-101B-9397-08002B2CF9AE}" pid="6" name="APErstTag">
    <vt:lpwstr>24.03.2021</vt:lpwstr>
  </property>
  <property fmtid="{D5CDD505-2E9C-101B-9397-08002B2CF9AE}" pid="7" name="APZus">
    <vt:lpwstr>00</vt:lpwstr>
  </property>
  <property fmtid="{D5CDD505-2E9C-101B-9397-08002B2CF9AE}" pid="8" name="APBeiSteu">
    <vt:lpwstr>0000</vt:lpwstr>
  </property>
  <property fmtid="{D5CDD505-2E9C-101B-9397-08002B2CF9AE}" pid="9" name="APAusSteu">
    <vt:lpwstr>0</vt:lpwstr>
  </property>
  <property fmtid="{D5CDD505-2E9C-101B-9397-08002B2CF9AE}" pid="10" name="APVerarb">
    <vt:lpwstr>00010000</vt:lpwstr>
  </property>
  <property fmtid="{D5CDD505-2E9C-101B-9397-08002B2CF9AE}" pid="11" name="APPostv">
    <vt:lpwstr>0</vt:lpwstr>
  </property>
  <property fmtid="{D5CDD505-2E9C-101B-9397-08002B2CF9AE}" pid="12" name="APEmpfArt">
    <vt:lpwstr>1</vt:lpwstr>
  </property>
  <property fmtid="{D5CDD505-2E9C-101B-9397-08002B2CF9AE}" pid="13" name="APEmpfNr">
    <vt:lpwstr>510386327</vt:lpwstr>
  </property>
  <property fmtid="{D5CDD505-2E9C-101B-9397-08002B2CF9AE}" pid="14" name="APPlz">
    <vt:lpwstr>81377</vt:lpwstr>
  </property>
  <property fmtid="{D5CDD505-2E9C-101B-9397-08002B2CF9AE}" pid="15" name="APOrt">
    <vt:lpwstr>München</vt:lpwstr>
  </property>
  <property fmtid="{D5CDD505-2E9C-101B-9397-08002B2CF9AE}" pid="16" name="APLand">
    <vt:lpwstr/>
  </property>
  <property fmtid="{D5CDD505-2E9C-101B-9397-08002B2CF9AE}" pid="17" name="APName1">
    <vt:lpwstr>Parida</vt:lpwstr>
  </property>
  <property fmtid="{D5CDD505-2E9C-101B-9397-08002B2CF9AE}" pid="18" name="APName2">
    <vt:lpwstr>Lipsa</vt:lpwstr>
  </property>
  <property fmtid="{D5CDD505-2E9C-101B-9397-08002B2CF9AE}" pid="19" name="APName3">
    <vt:lpwstr/>
  </property>
  <property fmtid="{D5CDD505-2E9C-101B-9397-08002B2CF9AE}" pid="20" name="APStr1">
    <vt:lpwstr>Waldfriedhofstr. 30</vt:lpwstr>
  </property>
  <property fmtid="{D5CDD505-2E9C-101B-9397-08002B2CF9AE}" pid="21" name="APStr2">
    <vt:lpwstr/>
  </property>
  <property fmtid="{D5CDD505-2E9C-101B-9397-08002B2CF9AE}" pid="22" name="APEMailAdr">
    <vt:lpwstr/>
  </property>
  <property fmtid="{D5CDD505-2E9C-101B-9397-08002B2CF9AE}" pid="23" name="APFaxNr">
    <vt:lpwstr/>
  </property>
  <property fmtid="{D5CDD505-2E9C-101B-9397-08002B2CF9AE}" pid="24" name="ARDokKlasse">
    <vt:lpwstr>01</vt:lpwstr>
  </property>
  <property fmtid="{D5CDD505-2E9C-101B-9397-08002B2CF9AE}" pid="25" name="ARErsteller">
    <vt:lpwstr>H451345</vt:lpwstr>
  </property>
  <property fmtid="{D5CDD505-2E9C-101B-9397-08002B2CF9AE}" pid="26" name="ARUnterzeichner">
    <vt:lpwstr/>
  </property>
  <property fmtid="{D5CDD505-2E9C-101B-9397-08002B2CF9AE}" pid="27" name="ARMandant">
    <vt:lpwstr>02</vt:lpwstr>
  </property>
  <property fmtid="{D5CDD505-2E9C-101B-9397-08002B2CF9AE}" pid="28" name="ARXML01a">
    <vt:lpwstr>&lt;Tag Name="Neue Indexklasse" Alias="he_app_zy_doc01"/&gt;</vt:lpwstr>
  </property>
  <property fmtid="{D5CDD505-2E9C-101B-9397-08002B2CF9AE}" pid="29" name="ARXML01b">
    <vt:lpwstr/>
  </property>
  <property fmtid="{D5CDD505-2E9C-101B-9397-08002B2CF9AE}" pid="30" name="ARXML01c">
    <vt:lpwstr/>
  </property>
  <property fmtid="{D5CDD505-2E9C-101B-9397-08002B2CF9AE}" pid="31" name="ARXML02a">
    <vt:lpwstr>&lt;Tag Name="Neuer Attributwert" Alias="he_druck_dt" Wert="24.03.2021"/&gt;</vt:lpwstr>
  </property>
  <property fmtid="{D5CDD505-2E9C-101B-9397-08002B2CF9AE}" pid="32" name="ARXML02b">
    <vt:lpwstr/>
  </property>
  <property fmtid="{D5CDD505-2E9C-101B-9397-08002B2CF9AE}" pid="33" name="ARXML02c">
    <vt:lpwstr/>
  </property>
  <property fmtid="{D5CDD505-2E9C-101B-9397-08002B2CF9AE}" pid="34" name="ARXML03a">
    <vt:lpwstr>&lt;Tag Name="Neuer Attributwert" Alias="he_doctyp_app" Wert="Mitglieds- und Arbeit</vt:lpwstr>
  </property>
  <property fmtid="{D5CDD505-2E9C-101B-9397-08002B2CF9AE}" pid="35" name="ARXML03b">
    <vt:lpwstr>sunfähigkeitsbescheinigung"/&gt;</vt:lpwstr>
  </property>
  <property fmtid="{D5CDD505-2E9C-101B-9397-08002B2CF9AE}" pid="36" name="ARXML03c">
    <vt:lpwstr/>
  </property>
  <property fmtid="{D5CDD505-2E9C-101B-9397-08002B2CF9AE}" pid="37" name="ARXML04a">
    <vt:lpwstr>&lt;Tag Name="Neuer Attributwert" Alias="he_brief_nr" Wert="ALL114"/&gt;</vt:lpwstr>
  </property>
  <property fmtid="{D5CDD505-2E9C-101B-9397-08002B2CF9AE}" pid="38" name="ARXML04b">
    <vt:lpwstr/>
  </property>
  <property fmtid="{D5CDD505-2E9C-101B-9397-08002B2CF9AE}" pid="39" name="ARXML04c">
    <vt:lpwstr/>
  </property>
  <property fmtid="{D5CDD505-2E9C-101B-9397-08002B2CF9AE}" pid="40" name="ARXML05a">
    <vt:lpwstr>&lt;Tag Name="Neuer Attributwert" Alias="he_kv_nr" Wert="510386327"/&gt;</vt:lpwstr>
  </property>
  <property fmtid="{D5CDD505-2E9C-101B-9397-08002B2CF9AE}" pid="41" name="ARXML11a">
    <vt:lpwstr>&lt;Tag Name="Neuer Attributwert" Alias="he_ma_kz" Wert="0"/&gt;</vt:lpwstr>
  </property>
  <property fmtid="{D5CDD505-2E9C-101B-9397-08002B2CF9AE}" pid="42" name="ARXML12a">
    <vt:lpwstr/>
  </property>
  <property fmtid="{D5CDD505-2E9C-101B-9397-08002B2CF9AE}" pid="43" name="ARXML06a">
    <vt:lpwstr>&lt;Tag Name="Neuer Attributwert" Alias="he_loesch_dt" Wert="23.06.2021"/&gt;</vt:lpwstr>
  </property>
  <property fmtid="{D5CDD505-2E9C-101B-9397-08002B2CF9AE}" pid="44" name="ARXML06b">
    <vt:lpwstr/>
  </property>
  <property fmtid="{D5CDD505-2E9C-101B-9397-08002B2CF9AE}" pid="45" name="ARXML06c">
    <vt:lpwstr/>
  </property>
  <property fmtid="{D5CDD505-2E9C-101B-9397-08002B2CF9AE}" pid="46" name="ARXML07a">
    <vt:lpwstr>&lt;Tag Name="Neuer Attributwert" Alias="he_kv_nr_10" Wert="510386327"/&gt;</vt:lpwstr>
  </property>
  <property fmtid="{D5CDD505-2E9C-101B-9397-08002B2CF9AE}" pid="47" name="ARXML07b">
    <vt:lpwstr/>
  </property>
  <property fmtid="{D5CDD505-2E9C-101B-9397-08002B2CF9AE}" pid="48" name="ARXML07c">
    <vt:lpwstr/>
  </property>
  <property fmtid="{D5CDD505-2E9C-101B-9397-08002B2CF9AE}" pid="49" name="ARXML08a">
    <vt:lpwstr/>
  </property>
  <property fmtid="{D5CDD505-2E9C-101B-9397-08002B2CF9AE}" pid="50" name="ARXML08b">
    <vt:lpwstr/>
  </property>
  <property fmtid="{D5CDD505-2E9C-101B-9397-08002B2CF9AE}" pid="51" name="ARXML08c">
    <vt:lpwstr/>
  </property>
  <property fmtid="{D5CDD505-2E9C-101B-9397-08002B2CF9AE}" pid="52" name="ARXML09a">
    <vt:lpwstr/>
  </property>
  <property fmtid="{D5CDD505-2E9C-101B-9397-08002B2CF9AE}" pid="53" name="ARXML09b">
    <vt:lpwstr/>
  </property>
  <property fmtid="{D5CDD505-2E9C-101B-9397-08002B2CF9AE}" pid="54" name="ARXML09c">
    <vt:lpwstr/>
  </property>
  <property fmtid="{D5CDD505-2E9C-101B-9397-08002B2CF9AE}" pid="55" name="ARXML10a">
    <vt:lpwstr/>
  </property>
  <property fmtid="{D5CDD505-2E9C-101B-9397-08002B2CF9AE}" pid="56" name="ARXML10b">
    <vt:lpwstr/>
  </property>
  <property fmtid="{D5CDD505-2E9C-101B-9397-08002B2CF9AE}" pid="57" name="ARXML10c">
    <vt:lpwstr/>
  </property>
  <property fmtid="{D5CDD505-2E9C-101B-9397-08002B2CF9AE}" pid="58" name="APDruSteu">
    <vt:lpwstr>GSWDX</vt:lpwstr>
  </property>
  <property fmtid="{D5CDD505-2E9C-101B-9397-08002B2CF9AE}" pid="59" name="ARDatName">
    <vt:lpwstr>hes_te2021032409169_d1.rtf</vt:lpwstr>
  </property>
  <property fmtid="{D5CDD505-2E9C-101B-9397-08002B2CF9AE}" pid="60" name="ARProzessID">
    <vt:lpwstr>hes_te2021032409169</vt:lpwstr>
  </property>
  <property fmtid="{D5CDD505-2E9C-101B-9397-08002B2CF9AE}" pid="61" name="DokBezeichnung">
    <vt:lpwstr>Mitglieds- und Arbeitsunfähigkeitsbescheinigung</vt:lpwstr>
  </property>
  <property fmtid="{D5CDD505-2E9C-101B-9397-08002B2CF9AE}" pid="62" name="EmpfaengerNr">
    <vt:lpwstr>510386327</vt:lpwstr>
  </property>
  <property fmtid="{D5CDD505-2E9C-101B-9397-08002B2CF9AE}" pid="63" name="FormularNr">
    <vt:lpwstr>000</vt:lpwstr>
  </property>
  <property fmtid="{D5CDD505-2E9C-101B-9397-08002B2CF9AE}" pid="64" name="GStellenNr">
    <vt:lpwstr>H451345</vt:lpwstr>
  </property>
  <property fmtid="{D5CDD505-2E9C-101B-9397-08002B2CF9AE}" pid="65" name="IntegKreis">
    <vt:lpwstr>1520</vt:lpwstr>
  </property>
  <property fmtid="{D5CDD505-2E9C-101B-9397-08002B2CF9AE}" pid="66" name="KassenNr">
    <vt:lpwstr>1314</vt:lpwstr>
  </property>
  <property fmtid="{D5CDD505-2E9C-101B-9397-08002B2CF9AE}" pid="67" name="ListenArt">
    <vt:lpwstr>12345</vt:lpwstr>
  </property>
  <property fmtid="{D5CDD505-2E9C-101B-9397-08002B2CF9AE}" pid="68" name="MT">
    <vt:lpwstr>BR</vt:lpwstr>
  </property>
  <property fmtid="{D5CDD505-2E9C-101B-9397-08002B2CF9AE}" pid="69" name="Nachricht">
    <vt:lpwstr>Brief</vt:lpwstr>
  </property>
  <property fmtid="{D5CDD505-2E9C-101B-9397-08002B2CF9AE}" pid="70" name="PageOrientation">
    <vt:lpwstr>H</vt:lpwstr>
  </property>
  <property fmtid="{D5CDD505-2E9C-101B-9397-08002B2CF9AE}" pid="71" name="ProjectVersion">
    <vt:lpwstr>1.0</vt:lpwstr>
  </property>
  <property fmtid="{D5CDD505-2E9C-101B-9397-08002B2CF9AE}" pid="72" name="Quelle">
    <vt:lpwstr>100</vt:lpwstr>
  </property>
  <property fmtid="{D5CDD505-2E9C-101B-9397-08002B2CF9AE}" pid="73" name="SachBearbNr">
    <vt:lpwstr>H451345</vt:lpwstr>
  </property>
  <property fmtid="{D5CDD505-2E9C-101B-9397-08002B2CF9AE}" pid="74" name="SatzNr">
    <vt:lpwstr>1</vt:lpwstr>
  </property>
  <property fmtid="{D5CDD505-2E9C-101B-9397-08002B2CF9AE}" pid="75" name="MD1">
    <vt:lpwstr/>
  </property>
  <property fmtid="{D5CDD505-2E9C-101B-9397-08002B2CF9AE}" pid="76" name="MD2">
    <vt:lpwstr/>
  </property>
  <property fmtid="{D5CDD505-2E9C-101B-9397-08002B2CF9AE}" pid="77" name="MD3">
    <vt:lpwstr/>
  </property>
  <property fmtid="{D5CDD505-2E9C-101B-9397-08002B2CF9AE}" pid="78" name="MD4">
    <vt:lpwstr/>
  </property>
  <property fmtid="{D5CDD505-2E9C-101B-9397-08002B2CF9AE}" pid="79" name="SpoolNr">
    <vt:lpwstr/>
  </property>
  <property fmtid="{D5CDD505-2E9C-101B-9397-08002B2CF9AE}" pid="80" name="APVersand">
    <vt:lpwstr>1</vt:lpwstr>
  </property>
  <property fmtid="{D5CDD505-2E9C-101B-9397-08002B2CF9AE}" pid="81" name="APFormat">
    <vt:lpwstr>2</vt:lpwstr>
  </property>
  <property fmtid="{D5CDD505-2E9C-101B-9397-08002B2CF9AE}" pid="82" name="TitusGUID">
    <vt:lpwstr>db39d147-07ac-437a-8def-4adca66a65d8</vt:lpwstr>
  </property>
  <property fmtid="{D5CDD505-2E9C-101B-9397-08002B2CF9AE}" pid="83" name="HCLClassD6">
    <vt:lpwstr>False</vt:lpwstr>
  </property>
  <property fmtid="{D5CDD505-2E9C-101B-9397-08002B2CF9AE}" pid="84" name="HCLClassification">
    <vt:lpwstr>HCL_Cla5s_1nt3rnal</vt:lpwstr>
  </property>
</Properties>
</file>